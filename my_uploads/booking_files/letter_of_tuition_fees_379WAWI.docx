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17BA" w:rsidRDefault="002217BA">
      <w:pPr>
        <w:pStyle w:val="NoSpacing"/>
      </w:pPr>
      <w:r>
        <w:t xml:space="preserve">            </w:t>
      </w:r>
      <w:r w:rsidR="004070FE">
        <w:t xml:space="preserve">                           </w:t>
      </w:r>
      <w:r w:rsidR="003A63BD">
        <w:t xml:space="preserve">                       </w:t>
      </w:r>
      <w:r w:rsidR="006A4632">
        <w:t xml:space="preserve">                                                                               </w:t>
      </w:r>
      <w:r w:rsidR="0081026D">
        <w:t>24</w:t>
      </w:r>
      <w:r w:rsidR="002E7A5C">
        <w:t xml:space="preserve">,Lawyer street, off </w:t>
      </w:r>
      <w:proofErr w:type="spellStart"/>
      <w:r w:rsidR="002E7A5C">
        <w:t>Akintode</w:t>
      </w:r>
      <w:proofErr w:type="spellEnd"/>
      <w:r w:rsidR="00C04885">
        <w:t xml:space="preserve"> </w:t>
      </w:r>
      <w:r w:rsidR="008030A3">
        <w:t>street,</w:t>
      </w:r>
    </w:p>
    <w:p w:rsidR="002217BA" w:rsidRDefault="00C04885">
      <w:pPr>
        <w:pStyle w:val="NoSpacing"/>
      </w:pPr>
      <w:r>
        <w:t xml:space="preserve">                                       </w:t>
      </w:r>
      <w:r w:rsidR="006A4632">
        <w:t xml:space="preserve">                                                                                                       </w:t>
      </w:r>
      <w:proofErr w:type="spellStart"/>
      <w:r w:rsidR="006A4632">
        <w:t>Magboro-Akeran</w:t>
      </w:r>
      <w:proofErr w:type="spellEnd"/>
      <w:r w:rsidR="005E3456">
        <w:t>, Ogun state.</w:t>
      </w:r>
    </w:p>
    <w:p w:rsidR="00716B79" w:rsidRDefault="005E3456">
      <w:pPr>
        <w:pStyle w:val="NoSpacing"/>
      </w:pPr>
      <w:r>
        <w:t xml:space="preserve">                                       </w:t>
      </w:r>
      <w:r w:rsidR="006A4632">
        <w:t xml:space="preserve">                                                                                                      </w:t>
      </w:r>
    </w:p>
    <w:p w:rsidR="005E3456" w:rsidRDefault="00716B79">
      <w:pPr>
        <w:pStyle w:val="NoSpacing"/>
      </w:pPr>
      <w:r>
        <w:t>Tuesday</w:t>
      </w:r>
      <w:r w:rsidR="00320B7E">
        <w:t>, 2</w:t>
      </w:r>
      <w:r w:rsidR="00B805AA">
        <w:t>9 of</w:t>
      </w:r>
      <w:r w:rsidR="00320B7E">
        <w:t xml:space="preserve"> march 2022.</w:t>
      </w:r>
    </w:p>
    <w:p w:rsidR="002217BA" w:rsidRDefault="002217BA">
      <w:pPr>
        <w:pStyle w:val="NoSpacing"/>
      </w:pPr>
    </w:p>
    <w:p w:rsidR="00755601" w:rsidRDefault="001279A7">
      <w:pPr>
        <w:pStyle w:val="NoSpacing"/>
      </w:pPr>
      <w:r>
        <w:t xml:space="preserve">To the </w:t>
      </w:r>
      <w:r w:rsidR="00B805AA">
        <w:t>Bursar</w:t>
      </w:r>
      <w:r>
        <w:t>,</w:t>
      </w:r>
    </w:p>
    <w:p w:rsidR="001279A7" w:rsidRDefault="001279A7">
      <w:pPr>
        <w:pStyle w:val="NoSpacing"/>
      </w:pPr>
      <w:r>
        <w:t xml:space="preserve">   Mountain Top University</w:t>
      </w:r>
    </w:p>
    <w:p w:rsidR="001279A7" w:rsidRDefault="001279A7">
      <w:pPr>
        <w:pStyle w:val="NoSpacing"/>
      </w:pPr>
      <w:r>
        <w:t xml:space="preserve">   Through</w:t>
      </w:r>
      <w:r w:rsidR="00465169">
        <w:t>: The Dean</w:t>
      </w:r>
    </w:p>
    <w:p w:rsidR="00465169" w:rsidRDefault="00465169">
      <w:pPr>
        <w:pStyle w:val="NoSpacing"/>
      </w:pPr>
      <w:r>
        <w:t xml:space="preserve">   College of Basic and Applied Science,</w:t>
      </w:r>
    </w:p>
    <w:p w:rsidR="00C54629" w:rsidRDefault="00C54629">
      <w:pPr>
        <w:pStyle w:val="NoSpacing"/>
      </w:pPr>
      <w:r>
        <w:t xml:space="preserve">   Through: The Coordinator</w:t>
      </w:r>
    </w:p>
    <w:p w:rsidR="00C54629" w:rsidRDefault="00C54629">
      <w:pPr>
        <w:pStyle w:val="NoSpacing"/>
      </w:pPr>
      <w:r>
        <w:t xml:space="preserve">    Department of Computer</w:t>
      </w:r>
      <w:r w:rsidR="00CF3EA5">
        <w:t xml:space="preserve"> Science and Mathematics.</w:t>
      </w:r>
    </w:p>
    <w:p w:rsidR="00755601" w:rsidRDefault="00755601">
      <w:pPr>
        <w:pStyle w:val="NoSpacing"/>
      </w:pPr>
    </w:p>
    <w:p w:rsidR="00CF3EA5" w:rsidRDefault="00CF3EA5">
      <w:pPr>
        <w:pStyle w:val="NoSpacing"/>
      </w:pPr>
      <w:r>
        <w:t xml:space="preserve">Dear </w:t>
      </w:r>
      <w:r w:rsidR="001B281D">
        <w:t>Ma</w:t>
      </w:r>
      <w:r w:rsidR="00761408">
        <w:t>,</w:t>
      </w:r>
    </w:p>
    <w:p w:rsidR="00755601" w:rsidRDefault="00101882">
      <w:pPr>
        <w:pStyle w:val="Title"/>
      </w:pPr>
      <w:r>
        <w:t xml:space="preserve">Letter </w:t>
      </w:r>
      <w:r w:rsidR="00707800">
        <w:t xml:space="preserve">For </w:t>
      </w:r>
      <w:r w:rsidR="00B805AA">
        <w:t>Payment</w:t>
      </w:r>
      <w:r w:rsidR="00A6765D">
        <w:t xml:space="preserve"> Of Second Semester Tuition Fees</w:t>
      </w:r>
    </w:p>
    <w:p w:rsidR="00496065" w:rsidRDefault="005C4D10" w:rsidP="0015052E">
      <w:r>
        <w:t xml:space="preserve">I, </w:t>
      </w:r>
      <w:proofErr w:type="spellStart"/>
      <w:r>
        <w:t>Meshe</w:t>
      </w:r>
      <w:proofErr w:type="spellEnd"/>
      <w:r>
        <w:t xml:space="preserve"> </w:t>
      </w:r>
      <w:proofErr w:type="spellStart"/>
      <w:r>
        <w:t>Damilola</w:t>
      </w:r>
      <w:proofErr w:type="spellEnd"/>
      <w:r>
        <w:t xml:space="preserve"> Peter, a student of Computer Science and Mathematics</w:t>
      </w:r>
      <w:r w:rsidR="00CD5120">
        <w:t xml:space="preserve"> with matric number: 19010301087, hereby appeal to the school management for </w:t>
      </w:r>
      <w:r w:rsidR="00A6765D">
        <w:t xml:space="preserve">the payment of second semester tuition fees and the obligatory fees </w:t>
      </w:r>
      <w:r w:rsidR="00CD5120">
        <w:t>in order</w:t>
      </w:r>
      <w:r w:rsidR="00F31631">
        <w:t xml:space="preserve"> for me to continue my SIWES registration</w:t>
      </w:r>
      <w:r w:rsidR="00714CC3">
        <w:t xml:space="preserve"> and go for my IT </w:t>
      </w:r>
      <w:r w:rsidR="00A6765D">
        <w:t xml:space="preserve">as </w:t>
      </w:r>
      <w:r w:rsidR="00A401FE">
        <w:t>have been granted resumption</w:t>
      </w:r>
      <w:r w:rsidR="00714CC3">
        <w:t xml:space="preserve"> back to school as I was rusticated in my second</w:t>
      </w:r>
      <w:r w:rsidR="00981994">
        <w:t xml:space="preserve"> semester 200level, 2020/2021 session.</w:t>
      </w:r>
    </w:p>
    <w:p w:rsidR="00856E54" w:rsidRDefault="00856E54">
      <w:r>
        <w:t>Find attached</w:t>
      </w:r>
      <w:r w:rsidR="005D1905">
        <w:t xml:space="preserve"> the </w:t>
      </w:r>
      <w:r w:rsidR="009A0F0D">
        <w:t xml:space="preserve">Internal Memorandum </w:t>
      </w:r>
      <w:r w:rsidR="004776A8">
        <w:t>given to me from the Senior Asst. Registrar, Academic Affairs</w:t>
      </w:r>
      <w:r w:rsidR="00A42C96">
        <w:t>.</w:t>
      </w:r>
    </w:p>
    <w:p w:rsidR="00BC3D58" w:rsidRDefault="00A42C96" w:rsidP="00BC3D58">
      <w:r>
        <w:t xml:space="preserve">Thank you </w:t>
      </w:r>
      <w:r w:rsidR="009736CF">
        <w:t>ma</w:t>
      </w:r>
      <w:r>
        <w:t xml:space="preserve"> in acknowledgement of a </w:t>
      </w:r>
      <w:proofErr w:type="spellStart"/>
      <w:r>
        <w:t>favourable</w:t>
      </w:r>
      <w:proofErr w:type="spellEnd"/>
      <w:r>
        <w:t xml:space="preserve"> response</w:t>
      </w:r>
      <w:r w:rsidR="008D3634">
        <w:t>.</w:t>
      </w:r>
    </w:p>
    <w:p w:rsidR="00BC3D58" w:rsidRDefault="00BC3D58" w:rsidP="00BC3D58"/>
    <w:p w:rsidR="00BC3D58" w:rsidRDefault="00BC3D58" w:rsidP="00BC3D58">
      <w:r>
        <w:t>Yours Sincerely,</w:t>
      </w:r>
    </w:p>
    <w:p w:rsidR="00BC3D58" w:rsidRDefault="00BC3D58" w:rsidP="00BC3D58">
      <w:proofErr w:type="spellStart"/>
      <w:r>
        <w:t>Meshe</w:t>
      </w:r>
      <w:proofErr w:type="spellEnd"/>
      <w:r>
        <w:t xml:space="preserve"> </w:t>
      </w:r>
      <w:proofErr w:type="spellStart"/>
      <w:r>
        <w:t>Damilola</w:t>
      </w:r>
      <w:proofErr w:type="spellEnd"/>
      <w:r>
        <w:t xml:space="preserve"> Peter</w:t>
      </w:r>
    </w:p>
    <w:p w:rsidR="003C0ACF" w:rsidRDefault="003C0ACF" w:rsidP="00BC3D58">
      <w:r>
        <w:t>Computer Science and Mathematics Department</w:t>
      </w:r>
    </w:p>
    <w:p w:rsidR="003C0ACF" w:rsidRDefault="003C0ACF" w:rsidP="003C0ACF">
      <w:r>
        <w:t>………………........</w:t>
      </w:r>
    </w:p>
    <w:p w:rsidR="00755601" w:rsidRDefault="005007F3" w:rsidP="00A4794D">
      <w:r>
        <w:t>08139315800</w:t>
      </w:r>
    </w:p>
    <w:sectPr w:rsidR="00755601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F521F" w:rsidRDefault="008F521F">
      <w:pPr>
        <w:spacing w:line="240" w:lineRule="auto"/>
      </w:pPr>
      <w:r>
        <w:separator/>
      </w:r>
    </w:p>
  </w:endnote>
  <w:endnote w:type="continuationSeparator" w:id="0">
    <w:p w:rsidR="008F521F" w:rsidRDefault="008F52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F521F" w:rsidRDefault="008F521F">
      <w:pPr>
        <w:spacing w:line="240" w:lineRule="auto"/>
      </w:pPr>
      <w:r>
        <w:separator/>
      </w:r>
    </w:p>
  </w:footnote>
  <w:footnote w:type="continuationSeparator" w:id="0">
    <w:p w:rsidR="008F521F" w:rsidRDefault="008F52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5601" w:rsidRDefault="008F521F">
    <w:pPr>
      <w:pStyle w:val="Header"/>
    </w:pPr>
    <w:sdt>
      <w:sdtPr>
        <w:id w:val="1568531701"/>
        <w:placeholder>
          <w:docPart w:val="A2F905931446A044ADEA59BB29BFB0B9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A974CC">
          <w:t>[Last Name]</w:t>
        </w:r>
      </w:sdtContent>
    </w:sdt>
    <w:r w:rsidR="00A974CC">
      <w:t xml:space="preserve"> </w:t>
    </w:r>
    <w:r w:rsidR="00A974CC">
      <w:fldChar w:fldCharType="begin"/>
    </w:r>
    <w:r w:rsidR="00A974CC">
      <w:instrText xml:space="preserve"> PAGE   \* MERGEFORMAT </w:instrText>
    </w:r>
    <w:r w:rsidR="00A974CC">
      <w:fldChar w:fldCharType="separate"/>
    </w:r>
    <w:r w:rsidR="00A974CC">
      <w:rPr>
        <w:noProof/>
      </w:rPr>
      <w:t>2</w:t>
    </w:r>
    <w:r w:rsidR="00A974CC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5601" w:rsidRDefault="008F521F">
    <w:pPr>
      <w:pStyle w:val="Header"/>
    </w:pPr>
    <w:sdt>
      <w:sdtPr>
        <w:id w:val="-348181431"/>
        <w:placeholder>
          <w:docPart w:val="95C008D48611304DACCA6EA5B567565D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A974CC">
          <w:t>[Last Name]</w:t>
        </w:r>
      </w:sdtContent>
    </w:sdt>
    <w:r w:rsidR="00A974CC">
      <w:t xml:space="preserve"> </w:t>
    </w:r>
    <w:r w:rsidR="00A974CC">
      <w:fldChar w:fldCharType="begin"/>
    </w:r>
    <w:r w:rsidR="00A974CC">
      <w:instrText xml:space="preserve"> PAGE   \* MERGEFORMAT </w:instrText>
    </w:r>
    <w:r w:rsidR="00A974CC">
      <w:fldChar w:fldCharType="separate"/>
    </w:r>
    <w:r w:rsidR="00A974CC">
      <w:rPr>
        <w:noProof/>
      </w:rPr>
      <w:t>1</w:t>
    </w:r>
    <w:r w:rsidR="00A974CC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B1B5787"/>
    <w:multiLevelType w:val="multilevel"/>
    <w:tmpl w:val="4572ABF8"/>
    <w:numStyleLink w:val="MLAOutline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99"/>
    <w:rsid w:val="00101882"/>
    <w:rsid w:val="001279A7"/>
    <w:rsid w:val="0015052E"/>
    <w:rsid w:val="0017148B"/>
    <w:rsid w:val="001B281D"/>
    <w:rsid w:val="002217BA"/>
    <w:rsid w:val="002E7A5C"/>
    <w:rsid w:val="00320B7E"/>
    <w:rsid w:val="003A63BD"/>
    <w:rsid w:val="003C0ACF"/>
    <w:rsid w:val="004070FE"/>
    <w:rsid w:val="00465169"/>
    <w:rsid w:val="004776A8"/>
    <w:rsid w:val="00496065"/>
    <w:rsid w:val="004A582E"/>
    <w:rsid w:val="005007F3"/>
    <w:rsid w:val="005C4D10"/>
    <w:rsid w:val="005D1905"/>
    <w:rsid w:val="005E3456"/>
    <w:rsid w:val="006A4632"/>
    <w:rsid w:val="00707800"/>
    <w:rsid w:val="00714CC3"/>
    <w:rsid w:val="00716B79"/>
    <w:rsid w:val="00737386"/>
    <w:rsid w:val="00755601"/>
    <w:rsid w:val="00761408"/>
    <w:rsid w:val="008030A3"/>
    <w:rsid w:val="0081026D"/>
    <w:rsid w:val="00856E54"/>
    <w:rsid w:val="00891682"/>
    <w:rsid w:val="008D3634"/>
    <w:rsid w:val="008F521F"/>
    <w:rsid w:val="00944069"/>
    <w:rsid w:val="009736CF"/>
    <w:rsid w:val="00981994"/>
    <w:rsid w:val="009A0F0D"/>
    <w:rsid w:val="00A401FE"/>
    <w:rsid w:val="00A42C96"/>
    <w:rsid w:val="00A4794D"/>
    <w:rsid w:val="00A50230"/>
    <w:rsid w:val="00A6765D"/>
    <w:rsid w:val="00A974CC"/>
    <w:rsid w:val="00B0441B"/>
    <w:rsid w:val="00B43899"/>
    <w:rsid w:val="00B805AA"/>
    <w:rsid w:val="00B8741A"/>
    <w:rsid w:val="00BB32B4"/>
    <w:rsid w:val="00BC3D58"/>
    <w:rsid w:val="00C04885"/>
    <w:rsid w:val="00C54629"/>
    <w:rsid w:val="00CA0757"/>
    <w:rsid w:val="00CD5120"/>
    <w:rsid w:val="00CF3EA5"/>
    <w:rsid w:val="00D63169"/>
    <w:rsid w:val="00DA01EC"/>
    <w:rsid w:val="00F31631"/>
    <w:rsid w:val="00F7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E9F5F"/>
  <w15:chartTrackingRefBased/>
  <w15:docId w15:val="{5704FB3F-E143-8E4C-B283-D13AE4B7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theme" Target="theme/theme1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glossaryDocument" Target="glossary/document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ntTable" Target="fontTable.xml" /><Relationship Id="rId5" Type="http://schemas.openxmlformats.org/officeDocument/2006/relationships/settings" Target="settings.xml" /><Relationship Id="rId10" Type="http://schemas.openxmlformats.org/officeDocument/2006/relationships/header" Target="header2.xml" /><Relationship Id="rId4" Type="http://schemas.openxmlformats.org/officeDocument/2006/relationships/styles" Target="styles.xml" /><Relationship Id="rId9" Type="http://schemas.openxmlformats.org/officeDocument/2006/relationships/header" Target="head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E9A80487-75FB-7F44-8D49-BAB5407011F0%7dtf5000206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2F905931446A044ADEA59BB29BFB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ED2B9-D947-C543-86E4-9128C088F872}"/>
      </w:docPartPr>
      <w:docPartBody>
        <w:p w:rsidR="003D6826" w:rsidRDefault="00BE165F">
          <w:pPr>
            <w:pStyle w:val="A2F905931446A044ADEA59BB29BFB0B9"/>
          </w:pPr>
          <w:r>
            <w:t>Row Heading</w:t>
          </w:r>
        </w:p>
      </w:docPartBody>
    </w:docPart>
    <w:docPart>
      <w:docPartPr>
        <w:name w:val="95C008D48611304DACCA6EA5B5675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C3F35-4EFB-134D-B49A-C92033E2704D}"/>
      </w:docPartPr>
      <w:docPartBody>
        <w:p w:rsidR="003D6826" w:rsidRDefault="00BE165F">
          <w:pPr>
            <w:pStyle w:val="95C008D48611304DACCA6EA5B567565D"/>
          </w:pPr>
          <w:r>
            <w:t>Row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5F"/>
    <w:rsid w:val="000737B4"/>
    <w:rsid w:val="003D6826"/>
    <w:rsid w:val="006F743B"/>
    <w:rsid w:val="00BE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A2F905931446A044ADEA59BB29BFB0B9">
    <w:name w:val="A2F905931446A044ADEA59BB29BFB0B9"/>
  </w:style>
  <w:style w:type="paragraph" w:customStyle="1" w:styleId="95C008D48611304DACCA6EA5B567565D">
    <w:name w:val="95C008D48611304DACCA6EA5B567565D"/>
  </w:style>
  <w:style w:type="paragraph" w:styleId="Bibliography">
    <w:name w:val="Bibliography"/>
    <w:basedOn w:val="Normal"/>
    <w:next w:val="Normal"/>
    <w:uiPriority w:val="37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%7bE9A80487-75FB-7F44-8D49-BAB5407011F0%7dtf50002068.dotx</Template>
  <TotalTime>31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cp:lastModifiedBy>Guest User</cp:lastModifiedBy>
  <cp:revision>5</cp:revision>
  <dcterms:created xsi:type="dcterms:W3CDTF">2022-03-29T12:01:00Z</dcterms:created>
  <dcterms:modified xsi:type="dcterms:W3CDTF">2022-03-29T12:32:00Z</dcterms:modified>
</cp:coreProperties>
</file>